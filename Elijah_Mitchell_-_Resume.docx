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778"/>
        <w:gridCol w:w="5022"/>
      </w:tblGrid>
      <w:tr w:rsidR="00D92B95" w14:paraId="1C740791" w14:textId="77777777" w:rsidTr="00201DC2">
        <w:trPr>
          <w:trHeight w:val="1530"/>
        </w:trPr>
        <w:tc>
          <w:tcPr>
            <w:tcW w:w="5778" w:type="dxa"/>
            <w:vAlign w:val="bottom"/>
          </w:tcPr>
          <w:p w14:paraId="0DC6D78F" w14:textId="64F47795" w:rsidR="00C84833" w:rsidRDefault="00AA0E53" w:rsidP="000B32D7">
            <w:pPr>
              <w:pStyle w:val="Title"/>
            </w:pPr>
            <w:r>
              <w:t>Elijah Mitchell</w:t>
            </w:r>
          </w:p>
        </w:tc>
        <w:tc>
          <w:tcPr>
            <w:tcW w:w="5022"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4534"/>
              <w:gridCol w:w="488"/>
            </w:tblGrid>
            <w:tr w:rsidR="00932D92" w:rsidRPr="00A976CB" w14:paraId="0898F1B0" w14:textId="77777777" w:rsidTr="00395B60">
              <w:trPr>
                <w:trHeight w:val="309"/>
              </w:trPr>
              <w:tc>
                <w:tcPr>
                  <w:tcW w:w="3929" w:type="dxa"/>
                  <w:tcMar>
                    <w:top w:w="0" w:type="dxa"/>
                    <w:left w:w="720" w:type="dxa"/>
                    <w:right w:w="29" w:type="dxa"/>
                  </w:tcMar>
                </w:tcPr>
                <w:p w14:paraId="20482E91" w14:textId="7B65C70D" w:rsidR="004E2970" w:rsidRPr="00A976CB" w:rsidRDefault="00D52DE8" w:rsidP="000B32D7">
                  <w:pPr>
                    <w:pStyle w:val="ContactInfo"/>
                  </w:pPr>
                  <w:r w:rsidRPr="00A976CB">
                    <w:t>Smyrna,</w:t>
                  </w:r>
                  <w:r w:rsidR="009E3938" w:rsidRPr="00A976CB">
                    <w:t xml:space="preserve"> </w:t>
                  </w:r>
                  <w:r w:rsidRPr="00A976CB">
                    <w:t>Tn</w:t>
                  </w:r>
                  <w:r w:rsidR="009E3938" w:rsidRPr="00A976CB">
                    <w:t xml:space="preserve"> 37167 </w:t>
                  </w:r>
                  <w:r w:rsidRPr="00A976CB">
                    <w:t xml:space="preserve"> </w:t>
                  </w:r>
                </w:p>
              </w:tc>
              <w:tc>
                <w:tcPr>
                  <w:tcW w:w="423" w:type="dxa"/>
                  <w:tcMar>
                    <w:top w:w="0" w:type="dxa"/>
                    <w:left w:w="0" w:type="dxa"/>
                    <w:right w:w="0" w:type="dxa"/>
                  </w:tcMar>
                </w:tcPr>
                <w:p w14:paraId="0C2F2B33" w14:textId="77777777" w:rsidR="00932D92" w:rsidRPr="00A976CB" w:rsidRDefault="00932D92" w:rsidP="00932D92">
                  <w:pPr>
                    <w:pStyle w:val="Icons"/>
                    <w:rPr>
                      <w:sz w:val="18"/>
                    </w:rPr>
                  </w:pPr>
                  <w:r w:rsidRPr="00A976CB">
                    <w:rPr>
                      <w:noProof/>
                      <w:sz w:val="18"/>
                    </w:rPr>
                    <mc:AlternateContent>
                      <mc:Choice Requires="wps">
                        <w:drawing>
                          <wp:inline distT="0" distB="0" distL="0" distR="0" wp14:anchorId="3D183386" wp14:editId="7CD482CC">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rgbClr val="00B05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w:pict>
                          <v:shape id="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alt="Address icon" coordsize="2846,2833" o:spid="_x0000_s1026" fillcolor="#00b050" stroked="f" strokeweight="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1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" w14:anchorId="271B1F9E">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A976CB" w14:paraId="39CB9860" w14:textId="77777777" w:rsidTr="00395B60">
              <w:trPr>
                <w:trHeight w:val="309"/>
              </w:trPr>
              <w:tc>
                <w:tcPr>
                  <w:tcW w:w="3929" w:type="dxa"/>
                  <w:tcMar>
                    <w:left w:w="720" w:type="dxa"/>
                    <w:right w:w="29" w:type="dxa"/>
                  </w:tcMar>
                </w:tcPr>
                <w:p w14:paraId="6E7C9C37" w14:textId="574D129B" w:rsidR="00932D92" w:rsidRPr="00A976CB" w:rsidRDefault="009E3938" w:rsidP="000B32D7">
                  <w:pPr>
                    <w:pStyle w:val="ContactInfo"/>
                  </w:pPr>
                  <w:r w:rsidRPr="00A976CB">
                    <w:t xml:space="preserve">(629) 333-9722 </w:t>
                  </w:r>
                </w:p>
              </w:tc>
              <w:tc>
                <w:tcPr>
                  <w:tcW w:w="423" w:type="dxa"/>
                  <w:tcMar>
                    <w:left w:w="0" w:type="dxa"/>
                    <w:right w:w="0" w:type="dxa"/>
                  </w:tcMar>
                </w:tcPr>
                <w:p w14:paraId="3D81DB6C" w14:textId="77777777" w:rsidR="00932D92" w:rsidRPr="00A976CB" w:rsidRDefault="00932D92" w:rsidP="00932D92">
                  <w:pPr>
                    <w:pStyle w:val="Icons"/>
                    <w:rPr>
                      <w:sz w:val="18"/>
                    </w:rPr>
                  </w:pPr>
                  <w:r w:rsidRPr="00A976CB">
                    <w:rPr>
                      <w:noProof/>
                      <w:sz w:val="18"/>
                    </w:rPr>
                    <mc:AlternateContent>
                      <mc:Choice Requires="wps">
                        <w:drawing>
                          <wp:inline distT="0" distB="0" distL="0" distR="0" wp14:anchorId="3A6BB400" wp14:editId="6FC3A1BE">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rgbClr val="00B05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w:pict>
                          <v:shape id="Tele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alt="Phone icon" coordsize="2552,2616" o:spid="_x0000_s1026" fillcolor="#00b050" stroked="f" strokeweight="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" w14:anchorId="7989F2BE">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A976CB" w14:paraId="4ED04CC8" w14:textId="77777777" w:rsidTr="00395B60">
              <w:trPr>
                <w:trHeight w:val="309"/>
              </w:trPr>
              <w:tc>
                <w:tcPr>
                  <w:tcW w:w="3929" w:type="dxa"/>
                  <w:tcMar>
                    <w:left w:w="720" w:type="dxa"/>
                    <w:right w:w="29" w:type="dxa"/>
                  </w:tcMar>
                </w:tcPr>
                <w:p w14:paraId="52A1620E" w14:textId="3E698A68" w:rsidR="00932D92" w:rsidRPr="00A976CB" w:rsidRDefault="004E1931" w:rsidP="000B32D7">
                  <w:pPr>
                    <w:pStyle w:val="ContactInfo"/>
                  </w:pPr>
                  <w:r w:rsidRPr="00A976CB">
                    <w:t>iamelijahmitchell@yahoo.com</w:t>
                  </w:r>
                </w:p>
              </w:tc>
              <w:tc>
                <w:tcPr>
                  <w:tcW w:w="423" w:type="dxa"/>
                  <w:tcMar>
                    <w:left w:w="0" w:type="dxa"/>
                    <w:right w:w="0" w:type="dxa"/>
                  </w:tcMar>
                </w:tcPr>
                <w:p w14:paraId="143BA25C" w14:textId="77777777" w:rsidR="00932D92" w:rsidRPr="00A976CB" w:rsidRDefault="007307A3" w:rsidP="00932D92">
                  <w:pPr>
                    <w:pStyle w:val="Icons"/>
                    <w:rPr>
                      <w:sz w:val="18"/>
                    </w:rPr>
                  </w:pPr>
                  <w:r w:rsidRPr="00A976CB">
                    <w:rPr>
                      <w:noProof/>
                      <w:sz w:val="18"/>
                    </w:rPr>
                    <mc:AlternateContent>
                      <mc:Choice Requires="wps">
                        <w:drawing>
                          <wp:inline distT="0" distB="0" distL="0" distR="0" wp14:anchorId="043D6165" wp14:editId="7A86169C">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rgbClr val="00B05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w:pict>
                          <v:shape id="Freeform 5" style="width:10.8pt;height:7.2pt;visibility:visible;mso-wrap-style:square;mso-left-percent:-10001;mso-top-percent:-10001;mso-position-horizontal:absolute;mso-position-horizontal-relative:char;mso-position-vertical:absolute;mso-position-vertical-relative:line;mso-left-percent:-10001;mso-top-percent:-10001;v-text-anchor:top" alt="Email icon" coordsize="120,80" o:spid="_x0000_s1026" fillcolor="#00b050" stroked="f" strokeweight="0" path="m108,21r,l60,58,12,21v-1,-1,-1,-2,,-3c13,16,14,16,16,17l60,51,104,17v1,-1,3,-1,4,1c109,19,109,20,108,21r,xm114,r,l6,c3,,,3,,6l,74v,3,3,6,6,6l114,80v3,,6,-3,6,-6l120,6c120,3,117,,1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" w14:anchorId="7C491E14">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verticies="t" aspectratio="t"/>
                            <w10:anchorlock/>
                          </v:shape>
                        </w:pict>
                      </mc:Fallback>
                    </mc:AlternateContent>
                  </w:r>
                </w:p>
              </w:tc>
            </w:tr>
            <w:tr w:rsidR="00932D92" w:rsidRPr="00A976CB" w14:paraId="4E7652B8" w14:textId="77777777" w:rsidTr="00395B60">
              <w:trPr>
                <w:trHeight w:val="309"/>
              </w:trPr>
              <w:tc>
                <w:tcPr>
                  <w:tcW w:w="3929" w:type="dxa"/>
                  <w:tcMar>
                    <w:left w:w="720" w:type="dxa"/>
                    <w:right w:w="29" w:type="dxa"/>
                  </w:tcMar>
                </w:tcPr>
                <w:p w14:paraId="281E78B0" w14:textId="4AC150FD" w:rsidR="00932D92" w:rsidRPr="00A976CB" w:rsidRDefault="00615EDE" w:rsidP="000B32D7">
                  <w:pPr>
                    <w:pStyle w:val="ContactInfo"/>
                  </w:pPr>
                  <w:r w:rsidRPr="00A976CB">
                    <w:t>l</w:t>
                  </w:r>
                  <w:r w:rsidR="004E1931" w:rsidRPr="00A976CB">
                    <w:t>inkedin.com</w:t>
                  </w:r>
                  <w:r w:rsidRPr="00A976CB">
                    <w:t>/in/elijah7mitchell</w:t>
                  </w:r>
                </w:p>
              </w:tc>
              <w:tc>
                <w:tcPr>
                  <w:tcW w:w="423" w:type="dxa"/>
                  <w:tcMar>
                    <w:left w:w="0" w:type="dxa"/>
                    <w:right w:w="0" w:type="dxa"/>
                  </w:tcMar>
                </w:tcPr>
                <w:p w14:paraId="3408BE39" w14:textId="77777777" w:rsidR="00932D92" w:rsidRPr="00A976CB" w:rsidRDefault="00932D92" w:rsidP="00932D92">
                  <w:pPr>
                    <w:pStyle w:val="Icons"/>
                    <w:rPr>
                      <w:sz w:val="18"/>
                    </w:rPr>
                  </w:pPr>
                  <w:r w:rsidRPr="00A976CB">
                    <w:rPr>
                      <w:noProof/>
                      <w:sz w:val="18"/>
                    </w:rPr>
                    <mc:AlternateContent>
                      <mc:Choice Requires="wps">
                        <w:drawing>
                          <wp:inline distT="0" distB="0" distL="0" distR="0" wp14:anchorId="1A7D01E4" wp14:editId="2AED91C8">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rgbClr val="00B05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w:pict>
                          <v:shape id="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alt="LinkedIn icon" coordsize="2616,2610" o:spid="_x0000_s1026" fillcolor="#00b050" stroked="f" strokeweight="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" w14:anchorId="55544FFE">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14:paraId="2C5037A9" w14:textId="77777777" w:rsidR="00D92B95" w:rsidRPr="00A976CB" w:rsidRDefault="00D92B95" w:rsidP="009D3336">
            <w:pPr>
              <w:pStyle w:val="Header"/>
              <w:rPr>
                <w:sz w:val="18"/>
              </w:rPr>
            </w:pPr>
          </w:p>
        </w:tc>
      </w:tr>
    </w:tbl>
    <w:p w14:paraId="2A530FDB" w14:textId="5900994E" w:rsidR="00C43D65" w:rsidRPr="005C4C5E" w:rsidRDefault="009260AF" w:rsidP="000B32D7">
      <w:pPr>
        <w:rPr>
          <w:u w:val="single"/>
        </w:rPr>
      </w:pPr>
      <w:r>
        <w:t>Aspiring data scientist skilled in Python, Excel, R, and SQL, with experience in data processing, survey design, statistical analysis, and problem solving. Adept at transforming data into actionable insights for healthcare and program evaluation projects, improving operational efficiencies and supporting strategic initiatives</w:t>
      </w:r>
      <w:r w:rsidR="009B0FFC">
        <w:t>.</w:t>
      </w:r>
    </w:p>
    <w:p w14:paraId="77B218AF" w14:textId="167FBE42" w:rsidR="0BDB5643" w:rsidRDefault="00000000" w:rsidP="7901C3BE">
      <w:pPr>
        <w:pStyle w:val="Heading1"/>
      </w:pPr>
      <w:sdt>
        <w:sdtPr>
          <w:alias w:val="Skills:"/>
          <w:tag w:val="Skills:"/>
          <w:id w:val="1202950025"/>
          <w:placeholder>
            <w:docPart w:val="007A0ECF2BA345C99744BC4B92FD40DE"/>
          </w:placeholder>
          <w:temporary/>
          <w:showingPlcHdr/>
          <w15:appearance w15:val="hidden"/>
        </w:sdtPr>
        <w:sdtContent>
          <w:r w:rsidR="0BDB5643">
            <w:t>Skills</w:t>
          </w:r>
        </w:sdtContent>
      </w:sdt>
      <w:r w:rsidR="0BDB5643">
        <w:t xml:space="preserve"> and </w:t>
      </w:r>
      <w:r w:rsidR="0005585F">
        <w:t>Awards</w:t>
      </w:r>
    </w:p>
    <w:p w14:paraId="4748F550" w14:textId="1CCE6D65" w:rsidR="00C11F40" w:rsidRPr="009A7023" w:rsidRDefault="0BDB5643" w:rsidP="0065652D">
      <w:pPr>
        <w:spacing w:line="276" w:lineRule="auto"/>
        <w:rPr>
          <w:rFonts w:eastAsia="Times New Roman"/>
          <w:color w:val="00B050"/>
          <w:sz w:val="24"/>
          <w:szCs w:val="24"/>
        </w:rPr>
      </w:pPr>
      <w:r w:rsidRPr="4DAE916D">
        <w:rPr>
          <w:sz w:val="24"/>
          <w:szCs w:val="24"/>
        </w:rPr>
        <w:t xml:space="preserve">Python </w:t>
      </w:r>
      <w:r w:rsidRPr="4DAE916D">
        <w:rPr>
          <w:rFonts w:eastAsia="Times New Roman"/>
          <w:color w:val="00B050"/>
          <w:sz w:val="24"/>
          <w:szCs w:val="24"/>
        </w:rPr>
        <w:t>•</w:t>
      </w:r>
      <w:r w:rsidRPr="4DAE916D">
        <w:rPr>
          <w:sz w:val="24"/>
          <w:szCs w:val="24"/>
        </w:rPr>
        <w:t xml:space="preserve"> Excel </w:t>
      </w:r>
      <w:r w:rsidR="5F3A46AC" w:rsidRPr="4DAE916D">
        <w:rPr>
          <w:rFonts w:eastAsia="Times New Roman"/>
          <w:color w:val="00B050"/>
          <w:sz w:val="24"/>
          <w:szCs w:val="24"/>
        </w:rPr>
        <w:t xml:space="preserve">• </w:t>
      </w:r>
      <w:r w:rsidR="00227335">
        <w:rPr>
          <w:sz w:val="24"/>
          <w:szCs w:val="24"/>
        </w:rPr>
        <w:t>R</w:t>
      </w:r>
      <w:r w:rsidR="5F3A46AC" w:rsidRPr="4DAE916D">
        <w:rPr>
          <w:sz w:val="24"/>
          <w:szCs w:val="24"/>
        </w:rPr>
        <w:t xml:space="preserve"> </w:t>
      </w:r>
      <w:r w:rsidR="00E209C7" w:rsidRPr="4DAE916D">
        <w:rPr>
          <w:rFonts w:eastAsia="Times New Roman"/>
          <w:color w:val="00B050"/>
          <w:sz w:val="24"/>
          <w:szCs w:val="24"/>
        </w:rPr>
        <w:t xml:space="preserve">• </w:t>
      </w:r>
      <w:r w:rsidR="000B7495">
        <w:rPr>
          <w:sz w:val="24"/>
          <w:szCs w:val="24"/>
        </w:rPr>
        <w:t>SQL</w:t>
      </w:r>
      <w:r w:rsidR="00CF1FBE">
        <w:rPr>
          <w:sz w:val="24"/>
          <w:szCs w:val="24"/>
        </w:rPr>
        <w:t xml:space="preserve"> </w:t>
      </w:r>
      <w:r w:rsidR="00CF1FBE" w:rsidRPr="4DAE916D">
        <w:rPr>
          <w:rFonts w:eastAsia="Times New Roman"/>
          <w:color w:val="00B050"/>
          <w:sz w:val="24"/>
          <w:szCs w:val="24"/>
        </w:rPr>
        <w:t xml:space="preserve">• </w:t>
      </w:r>
      <w:r w:rsidR="00945673">
        <w:rPr>
          <w:sz w:val="24"/>
          <w:szCs w:val="24"/>
        </w:rPr>
        <w:t>Airtable</w:t>
      </w:r>
      <w:r w:rsidR="000B7495">
        <w:rPr>
          <w:rFonts w:eastAsia="Times New Roman"/>
          <w:color w:val="00B050"/>
          <w:sz w:val="24"/>
          <w:szCs w:val="24"/>
        </w:rPr>
        <w:t xml:space="preserve"> </w:t>
      </w:r>
      <w:r w:rsidR="00227335" w:rsidRPr="4DAE916D">
        <w:rPr>
          <w:rFonts w:eastAsia="Times New Roman"/>
          <w:color w:val="00B050"/>
          <w:sz w:val="24"/>
          <w:szCs w:val="24"/>
        </w:rPr>
        <w:t>•</w:t>
      </w:r>
      <w:r w:rsidR="00227335" w:rsidRPr="4DAE916D">
        <w:rPr>
          <w:rFonts w:eastAsia="Times New Roman"/>
          <w:color w:val="000000" w:themeColor="text1"/>
          <w:sz w:val="24"/>
          <w:szCs w:val="24"/>
        </w:rPr>
        <w:t xml:space="preserve"> </w:t>
      </w:r>
      <w:r w:rsidR="00227335" w:rsidRPr="4DAE916D">
        <w:rPr>
          <w:sz w:val="24"/>
          <w:szCs w:val="24"/>
        </w:rPr>
        <w:t>Qualtrics</w:t>
      </w:r>
      <w:r w:rsidR="00C11F40">
        <w:rPr>
          <w:sz w:val="24"/>
          <w:szCs w:val="24"/>
        </w:rPr>
        <w:t xml:space="preserve"> </w:t>
      </w:r>
      <w:r w:rsidR="00C11F40" w:rsidRPr="4DAE916D">
        <w:rPr>
          <w:rFonts w:eastAsia="Times New Roman"/>
          <w:color w:val="00B050"/>
          <w:sz w:val="24"/>
          <w:szCs w:val="24"/>
        </w:rPr>
        <w:t>•</w:t>
      </w:r>
      <w:r w:rsidR="00C11F40">
        <w:rPr>
          <w:rFonts w:eastAsia="Times New Roman"/>
          <w:color w:val="00B050"/>
          <w:sz w:val="24"/>
          <w:szCs w:val="24"/>
        </w:rPr>
        <w:t xml:space="preserve"> </w:t>
      </w:r>
      <w:r w:rsidR="00945673" w:rsidRPr="00945673">
        <w:rPr>
          <w:sz w:val="24"/>
          <w:szCs w:val="24"/>
        </w:rPr>
        <w:t>CPC-A Cert</w:t>
      </w:r>
      <w:r w:rsidR="00945673">
        <w:rPr>
          <w:sz w:val="24"/>
          <w:szCs w:val="24"/>
        </w:rPr>
        <w:t xml:space="preserve">ified </w:t>
      </w:r>
      <w:r w:rsidR="00945673" w:rsidRPr="4DAE916D">
        <w:rPr>
          <w:rFonts w:eastAsia="Times New Roman"/>
          <w:color w:val="00B050"/>
          <w:sz w:val="24"/>
          <w:szCs w:val="24"/>
        </w:rPr>
        <w:t xml:space="preserve">• </w:t>
      </w:r>
      <w:r w:rsidR="00C11F40" w:rsidRPr="00C11F40">
        <w:rPr>
          <w:sz w:val="24"/>
          <w:szCs w:val="24"/>
        </w:rPr>
        <w:t>Chair of Excellence: Healthcare Cost Burden</w:t>
      </w:r>
    </w:p>
    <w:p w14:paraId="4F9417A7" w14:textId="77777777" w:rsidR="005B1D68" w:rsidRDefault="00000000" w:rsidP="004937AE">
      <w:pPr>
        <w:pStyle w:val="Heading1"/>
      </w:pPr>
      <w:sdt>
        <w:sdtPr>
          <w:alias w:val="Experience:"/>
          <w:tag w:val="Experience:"/>
          <w:id w:val="-898354009"/>
          <w:placeholder>
            <w:docPart w:val="5843B08D50834F098086956D0ECEF13B"/>
          </w:placeholder>
          <w:temporary/>
          <w:showingPlcHdr/>
          <w15:appearance w15:val="hidden"/>
        </w:sdtPr>
        <w:sdtContent>
          <w:r w:rsidR="004937AE" w:rsidRPr="00AD3FD8">
            <w:t>Experience</w:t>
          </w:r>
        </w:sdtContent>
      </w:sdt>
    </w:p>
    <w:p w14:paraId="103D67F7" w14:textId="3606C5D8" w:rsidR="00201DC2" w:rsidRDefault="00201DC2" w:rsidP="00201DC2">
      <w:pPr>
        <w:pStyle w:val="Heading3"/>
        <w:rPr>
          <w:i/>
          <w:iCs/>
        </w:rPr>
      </w:pPr>
      <w:r>
        <w:rPr>
          <w:i/>
          <w:iCs/>
        </w:rPr>
        <w:t>August 2024 – Present</w:t>
      </w:r>
    </w:p>
    <w:p w14:paraId="1ECA194B" w14:textId="73ADB79C" w:rsidR="00201DC2" w:rsidRPr="001F31AD" w:rsidRDefault="00201DC2" w:rsidP="00201DC2">
      <w:pPr>
        <w:pStyle w:val="Heading5"/>
        <w:rPr>
          <w:sz w:val="23"/>
          <w:szCs w:val="23"/>
        </w:rPr>
      </w:pPr>
      <w:r>
        <w:rPr>
          <w:b/>
          <w:bCs/>
          <w:color w:val="00B050"/>
          <w:sz w:val="23"/>
          <w:szCs w:val="23"/>
        </w:rPr>
        <w:t>Database Developer Intern</w:t>
      </w:r>
      <w:r w:rsidRPr="001F31AD">
        <w:rPr>
          <w:color w:val="00B050"/>
          <w:sz w:val="23"/>
          <w:szCs w:val="23"/>
        </w:rPr>
        <w:t>/</w:t>
      </w:r>
      <w:r>
        <w:rPr>
          <w:rStyle w:val="Emphasis"/>
          <w:sz w:val="23"/>
          <w:szCs w:val="23"/>
        </w:rPr>
        <w:t>Doors of Hope, Murfreesboro, TN</w:t>
      </w:r>
    </w:p>
    <w:p w14:paraId="28C45D56" w14:textId="0834D972" w:rsidR="00201DC2" w:rsidRDefault="00201DC2" w:rsidP="00C11F40">
      <w:pPr>
        <w:pStyle w:val="Heading3"/>
        <w:rPr>
          <w:rFonts w:eastAsiaTheme="minorHAnsi" w:cstheme="minorBidi"/>
          <w:caps w:val="0"/>
          <w:sz w:val="23"/>
          <w:szCs w:val="23"/>
        </w:rPr>
      </w:pPr>
      <w:r w:rsidRPr="00201DC2">
        <w:rPr>
          <w:rFonts w:eastAsiaTheme="minorHAnsi" w:cstheme="minorBidi"/>
          <w:caps w:val="0"/>
          <w:sz w:val="23"/>
          <w:szCs w:val="23"/>
        </w:rPr>
        <w:t>Tasked with cleaning and storing historical data collected. The primary focus is on creating a functional and easily maintainable database, ensuring data accuracy and integrity to support the organization's long-term goals.</w:t>
      </w:r>
    </w:p>
    <w:p w14:paraId="1BE7D78E" w14:textId="77777777" w:rsidR="00201DC2" w:rsidRDefault="00201DC2" w:rsidP="00905C33">
      <w:pPr>
        <w:pStyle w:val="Heading3"/>
        <w:rPr>
          <w:i/>
          <w:iCs/>
        </w:rPr>
      </w:pPr>
    </w:p>
    <w:p w14:paraId="36E9ADF0" w14:textId="0DC3BA07" w:rsidR="00CF1FBE" w:rsidRDefault="00CF1FBE" w:rsidP="00905C33">
      <w:pPr>
        <w:pStyle w:val="Heading3"/>
        <w:rPr>
          <w:i/>
          <w:iCs/>
        </w:rPr>
      </w:pPr>
      <w:r>
        <w:rPr>
          <w:i/>
          <w:iCs/>
        </w:rPr>
        <w:t>May 2024 – Present</w:t>
      </w:r>
    </w:p>
    <w:p w14:paraId="0AB0BEEA" w14:textId="62E2DC31" w:rsidR="00CF1FBE" w:rsidRPr="001F31AD" w:rsidRDefault="00201DC2" w:rsidP="00CF1FBE">
      <w:pPr>
        <w:pStyle w:val="Heading5"/>
        <w:rPr>
          <w:sz w:val="23"/>
          <w:szCs w:val="23"/>
        </w:rPr>
      </w:pPr>
      <w:r>
        <w:rPr>
          <w:b/>
          <w:bCs/>
          <w:color w:val="00B050"/>
          <w:sz w:val="23"/>
          <w:szCs w:val="23"/>
        </w:rPr>
        <w:t xml:space="preserve">Data Science </w:t>
      </w:r>
      <w:r w:rsidR="00CF1FBE">
        <w:rPr>
          <w:b/>
          <w:bCs/>
          <w:color w:val="00B050"/>
          <w:sz w:val="23"/>
          <w:szCs w:val="23"/>
        </w:rPr>
        <w:t>Intern</w:t>
      </w:r>
      <w:r w:rsidR="00CF1FBE" w:rsidRPr="001F31AD">
        <w:rPr>
          <w:color w:val="00B050"/>
          <w:sz w:val="23"/>
          <w:szCs w:val="23"/>
        </w:rPr>
        <w:t>/</w:t>
      </w:r>
      <w:r w:rsidR="00CF1FBE">
        <w:rPr>
          <w:rStyle w:val="Emphasis"/>
          <w:sz w:val="23"/>
          <w:szCs w:val="23"/>
        </w:rPr>
        <w:t>MTSU Data Science Institute, Murfreesboro, TN</w:t>
      </w:r>
    </w:p>
    <w:p w14:paraId="05A429F2" w14:textId="60A8CD63" w:rsidR="00CF1FBE" w:rsidRDefault="009260AF" w:rsidP="00C11F40">
      <w:pPr>
        <w:pStyle w:val="Heading3"/>
        <w:rPr>
          <w:rFonts w:eastAsiaTheme="minorHAnsi" w:cstheme="minorBidi"/>
          <w:caps w:val="0"/>
          <w:sz w:val="23"/>
          <w:szCs w:val="23"/>
        </w:rPr>
      </w:pPr>
      <w:r w:rsidRPr="009260AF">
        <w:rPr>
          <w:rFonts w:eastAsiaTheme="minorHAnsi" w:cstheme="minorBidi"/>
          <w:caps w:val="0"/>
          <w:sz w:val="23"/>
          <w:szCs w:val="23"/>
        </w:rPr>
        <w:t>Developed and implemented web scraping automation solutions and created interactive dashboards for MTSU data projects, enhancing data retrieval efficiency and visualization.</w:t>
      </w:r>
    </w:p>
    <w:p w14:paraId="4BAD8E00" w14:textId="77777777" w:rsidR="009260AF" w:rsidRDefault="009260AF" w:rsidP="00905C33">
      <w:pPr>
        <w:pStyle w:val="Heading3"/>
        <w:rPr>
          <w:i/>
          <w:iCs/>
        </w:rPr>
      </w:pPr>
    </w:p>
    <w:p w14:paraId="007A8BAA" w14:textId="29C7A4E9" w:rsidR="00905C33" w:rsidRDefault="00D959C5" w:rsidP="00905C33">
      <w:pPr>
        <w:pStyle w:val="Heading3"/>
        <w:rPr>
          <w:i/>
          <w:iCs/>
        </w:rPr>
      </w:pPr>
      <w:r>
        <w:rPr>
          <w:i/>
          <w:iCs/>
        </w:rPr>
        <w:t>March</w:t>
      </w:r>
      <w:r w:rsidR="00905C33">
        <w:rPr>
          <w:i/>
          <w:iCs/>
        </w:rPr>
        <w:t xml:space="preserve"> 2023 – Present</w:t>
      </w:r>
    </w:p>
    <w:p w14:paraId="784CA423" w14:textId="500FEA99" w:rsidR="00905C33" w:rsidRPr="001F31AD" w:rsidRDefault="00905C33" w:rsidP="00905C33">
      <w:pPr>
        <w:pStyle w:val="Heading5"/>
        <w:rPr>
          <w:sz w:val="23"/>
          <w:szCs w:val="23"/>
        </w:rPr>
      </w:pPr>
      <w:r>
        <w:rPr>
          <w:b/>
          <w:bCs/>
          <w:color w:val="00B050"/>
          <w:sz w:val="23"/>
          <w:szCs w:val="23"/>
        </w:rPr>
        <w:t>Data Consultant</w:t>
      </w:r>
      <w:r w:rsidR="00201DC2">
        <w:rPr>
          <w:b/>
          <w:bCs/>
          <w:color w:val="00B050"/>
          <w:sz w:val="23"/>
          <w:szCs w:val="23"/>
        </w:rPr>
        <w:t xml:space="preserve"> Intern</w:t>
      </w:r>
      <w:r w:rsidRPr="001F31AD">
        <w:rPr>
          <w:color w:val="00B050"/>
          <w:sz w:val="23"/>
          <w:szCs w:val="23"/>
        </w:rPr>
        <w:t>/</w:t>
      </w:r>
      <w:r>
        <w:rPr>
          <w:rStyle w:val="Emphasis"/>
          <w:sz w:val="23"/>
          <w:szCs w:val="23"/>
        </w:rPr>
        <w:t>Christy-Houston Foundation, Murfreesboro, TN</w:t>
      </w:r>
    </w:p>
    <w:p w14:paraId="1B954CF5" w14:textId="0119EECB" w:rsidR="008414D1" w:rsidRDefault="009260AF" w:rsidP="00C11F40">
      <w:pPr>
        <w:pStyle w:val="Heading3"/>
        <w:rPr>
          <w:rFonts w:eastAsiaTheme="minorHAnsi" w:cstheme="minorBidi"/>
          <w:caps w:val="0"/>
          <w:sz w:val="23"/>
          <w:szCs w:val="23"/>
        </w:rPr>
      </w:pPr>
      <w:r w:rsidRPr="009260AF">
        <w:rPr>
          <w:rFonts w:eastAsiaTheme="minorHAnsi" w:cstheme="minorBidi"/>
          <w:caps w:val="0"/>
          <w:sz w:val="23"/>
          <w:szCs w:val="23"/>
        </w:rPr>
        <w:t>Assisted in utilizing data to develop comprehensive impact assessments, detailing the Christy-Houston Foundation’s contributions to healthcare improvements in Rutherford County, enhancing strategic decision-making.</w:t>
      </w:r>
    </w:p>
    <w:p w14:paraId="0BEE3C07" w14:textId="77777777" w:rsidR="009260AF" w:rsidRDefault="009260AF" w:rsidP="00D413F9">
      <w:pPr>
        <w:pStyle w:val="Heading3"/>
        <w:rPr>
          <w:i/>
          <w:iCs/>
        </w:rPr>
      </w:pPr>
    </w:p>
    <w:p w14:paraId="7F5C4C5D" w14:textId="0BAE3378" w:rsidR="0023705D" w:rsidRPr="0048424E" w:rsidRDefault="006F0F08" w:rsidP="00D413F9">
      <w:pPr>
        <w:pStyle w:val="Heading3"/>
        <w:rPr>
          <w:i/>
          <w:iCs/>
        </w:rPr>
      </w:pPr>
      <w:r w:rsidRPr="0048424E">
        <w:rPr>
          <w:i/>
          <w:iCs/>
        </w:rPr>
        <w:t>September 2022 - Present</w:t>
      </w:r>
    </w:p>
    <w:p w14:paraId="12EA7ECE" w14:textId="5C8203C3" w:rsidR="0023705D" w:rsidRPr="001F31AD" w:rsidRDefault="0050606F" w:rsidP="000B32D7">
      <w:pPr>
        <w:pStyle w:val="Heading5"/>
        <w:rPr>
          <w:sz w:val="23"/>
          <w:szCs w:val="23"/>
        </w:rPr>
      </w:pPr>
      <w:r w:rsidRPr="001F31AD">
        <w:rPr>
          <w:b/>
          <w:bCs/>
          <w:color w:val="00B050"/>
          <w:sz w:val="23"/>
          <w:szCs w:val="23"/>
        </w:rPr>
        <w:t>Stud</w:t>
      </w:r>
      <w:r w:rsidR="00AA27C6" w:rsidRPr="001F31AD">
        <w:rPr>
          <w:b/>
          <w:bCs/>
          <w:color w:val="00B050"/>
          <w:sz w:val="23"/>
          <w:szCs w:val="23"/>
        </w:rPr>
        <w:t>ent Researcher</w:t>
      </w:r>
      <w:r w:rsidR="0095272C" w:rsidRPr="001F31AD">
        <w:rPr>
          <w:color w:val="00B050"/>
          <w:sz w:val="23"/>
          <w:szCs w:val="23"/>
        </w:rPr>
        <w:t>/</w:t>
      </w:r>
      <w:r w:rsidR="00AA27C6" w:rsidRPr="001F31AD">
        <w:rPr>
          <w:rStyle w:val="Emphasis"/>
          <w:sz w:val="23"/>
          <w:szCs w:val="23"/>
        </w:rPr>
        <w:t>Business and Economic Research Cen</w:t>
      </w:r>
      <w:r w:rsidR="00E86D86" w:rsidRPr="001F31AD">
        <w:rPr>
          <w:rStyle w:val="Emphasis"/>
          <w:sz w:val="23"/>
          <w:szCs w:val="23"/>
        </w:rPr>
        <w:t>ter</w:t>
      </w:r>
      <w:r w:rsidR="009242F8" w:rsidRPr="001F31AD">
        <w:rPr>
          <w:rStyle w:val="Emphasis"/>
          <w:sz w:val="23"/>
          <w:szCs w:val="23"/>
        </w:rPr>
        <w:t xml:space="preserve">, Murfreesboro, TN </w:t>
      </w:r>
    </w:p>
    <w:p w14:paraId="1E7D5AF3" w14:textId="0E3F17BB" w:rsidR="009260AF" w:rsidRDefault="009260AF" w:rsidP="00C11F40">
      <w:pPr>
        <w:pStyle w:val="Heading3"/>
        <w:rPr>
          <w:rFonts w:eastAsiaTheme="minorHAnsi" w:cstheme="minorBidi"/>
          <w:caps w:val="0"/>
          <w:sz w:val="23"/>
          <w:szCs w:val="23"/>
        </w:rPr>
      </w:pPr>
      <w:r w:rsidRPr="009260AF">
        <w:rPr>
          <w:rFonts w:eastAsiaTheme="minorHAnsi" w:cstheme="minorBidi"/>
          <w:caps w:val="0"/>
          <w:sz w:val="23"/>
          <w:szCs w:val="23"/>
        </w:rPr>
        <w:t>Managed data processes using Python and Excel, conducted extensive data cleaning, exploration, and analysis, improving data integrity, and supporting key research initiatives.</w:t>
      </w:r>
    </w:p>
    <w:p w14:paraId="6C9C5DB3" w14:textId="77777777" w:rsidR="009260AF" w:rsidRDefault="009260AF" w:rsidP="00CF1FBE">
      <w:pPr>
        <w:pStyle w:val="Heading3"/>
        <w:rPr>
          <w:rFonts w:eastAsiaTheme="minorHAnsi" w:cstheme="minorBidi"/>
          <w:caps w:val="0"/>
          <w:sz w:val="23"/>
          <w:szCs w:val="23"/>
        </w:rPr>
      </w:pPr>
    </w:p>
    <w:p w14:paraId="51E6D35B" w14:textId="0AD8055B" w:rsidR="00CF1FBE" w:rsidRDefault="00CF1FBE" w:rsidP="00CF1FBE">
      <w:pPr>
        <w:pStyle w:val="Heading3"/>
        <w:rPr>
          <w:i/>
          <w:iCs/>
        </w:rPr>
      </w:pPr>
      <w:r>
        <w:rPr>
          <w:i/>
          <w:iCs/>
        </w:rPr>
        <w:t>November 2023 – May 2024</w:t>
      </w:r>
    </w:p>
    <w:p w14:paraId="1F471A4F" w14:textId="6622CD43" w:rsidR="00CF1FBE" w:rsidRPr="001F31AD" w:rsidRDefault="00CF1FBE" w:rsidP="00CF1FBE">
      <w:pPr>
        <w:pStyle w:val="Heading5"/>
        <w:rPr>
          <w:sz w:val="23"/>
          <w:szCs w:val="23"/>
        </w:rPr>
      </w:pPr>
      <w:r>
        <w:rPr>
          <w:b/>
          <w:bCs/>
          <w:color w:val="00B050"/>
          <w:sz w:val="23"/>
          <w:szCs w:val="23"/>
        </w:rPr>
        <w:t>Data Analyst</w:t>
      </w:r>
      <w:r w:rsidR="00201DC2">
        <w:rPr>
          <w:b/>
          <w:bCs/>
          <w:color w:val="00B050"/>
          <w:sz w:val="23"/>
          <w:szCs w:val="23"/>
        </w:rPr>
        <w:t xml:space="preserve"> Intern</w:t>
      </w:r>
      <w:r w:rsidRPr="001F31AD">
        <w:rPr>
          <w:color w:val="00B050"/>
          <w:sz w:val="23"/>
          <w:szCs w:val="23"/>
        </w:rPr>
        <w:t>/</w:t>
      </w:r>
      <w:r>
        <w:rPr>
          <w:rStyle w:val="Emphasis"/>
          <w:sz w:val="23"/>
          <w:szCs w:val="23"/>
        </w:rPr>
        <w:t>From Your Father, Murfreesboro, TN</w:t>
      </w:r>
    </w:p>
    <w:p w14:paraId="27E9DD98" w14:textId="1DCFBEF0" w:rsidR="00CF1FBE" w:rsidRPr="00CF1FBE" w:rsidRDefault="009260AF" w:rsidP="00C11F40">
      <w:pPr>
        <w:pStyle w:val="Heading3"/>
        <w:rPr>
          <w:rFonts w:eastAsiaTheme="minorHAnsi" w:cstheme="minorBidi"/>
          <w:caps w:val="0"/>
          <w:sz w:val="23"/>
          <w:szCs w:val="23"/>
        </w:rPr>
      </w:pPr>
      <w:r w:rsidRPr="009260AF">
        <w:rPr>
          <w:rFonts w:eastAsiaTheme="minorHAnsi" w:cstheme="minorBidi"/>
          <w:caps w:val="0"/>
          <w:sz w:val="23"/>
          <w:szCs w:val="23"/>
        </w:rPr>
        <w:t>Designed and analyzed surveys using Python for program evaluations, developed a dynamic dashboard to streamline progress tracking and reporting, facilitating accurate and efficient data-driven decision-making.</w:t>
      </w:r>
    </w:p>
    <w:p w14:paraId="2F7AEA0D" w14:textId="77777777" w:rsidR="00A06309" w:rsidRDefault="00000000" w:rsidP="008D31BD">
      <w:pPr>
        <w:pStyle w:val="Heading1"/>
      </w:pPr>
      <w:sdt>
        <w:sdtPr>
          <w:id w:val="-615754014"/>
          <w:placeholder>
            <w:docPart w:val="E4F45B9AEABF47768A5073D8A25CB537"/>
          </w:placeholder>
          <w:temporary/>
          <w:showingPlcHdr/>
          <w15:appearance w15:val="hidden"/>
        </w:sdtPr>
        <w:sdtContent>
          <w:r w:rsidR="00594CBF">
            <w:t>Education</w:t>
          </w:r>
        </w:sdtContent>
      </w:sdt>
    </w:p>
    <w:p w14:paraId="1971CE6A" w14:textId="46AD1D68" w:rsidR="0070237E" w:rsidRPr="001F31AD" w:rsidRDefault="005D1A27" w:rsidP="7901C3BE">
      <w:pPr>
        <w:pStyle w:val="Heading3"/>
        <w:rPr>
          <w:i/>
          <w:iCs/>
          <w:sz w:val="24"/>
        </w:rPr>
      </w:pPr>
      <w:r w:rsidRPr="001F31AD">
        <w:rPr>
          <w:i/>
          <w:iCs/>
          <w:sz w:val="24"/>
        </w:rPr>
        <w:t>C</w:t>
      </w:r>
      <w:r w:rsidR="2FB5124F" w:rsidRPr="001F31AD">
        <w:rPr>
          <w:i/>
          <w:iCs/>
          <w:sz w:val="24"/>
        </w:rPr>
        <w:t>LASS OF</w:t>
      </w:r>
      <w:r w:rsidRPr="001F31AD">
        <w:rPr>
          <w:i/>
          <w:iCs/>
          <w:sz w:val="24"/>
        </w:rPr>
        <w:t xml:space="preserve"> 202</w:t>
      </w:r>
      <w:r w:rsidR="2FB5124F" w:rsidRPr="001F31AD">
        <w:rPr>
          <w:i/>
          <w:iCs/>
          <w:sz w:val="24"/>
        </w:rPr>
        <w:t>5</w:t>
      </w:r>
    </w:p>
    <w:p w14:paraId="3E0A6D93" w14:textId="311A7E4A" w:rsidR="00201DC2" w:rsidRPr="00201DC2" w:rsidRDefault="00FF345C" w:rsidP="00201DC2">
      <w:pPr>
        <w:pStyle w:val="Heading5"/>
        <w:rPr>
          <w:iCs/>
          <w:color w:val="595959" w:themeColor="text1" w:themeTint="A6"/>
        </w:rPr>
      </w:pPr>
      <w:r w:rsidRPr="001F31AD">
        <w:rPr>
          <w:b/>
          <w:bCs/>
          <w:color w:val="00B050"/>
        </w:rPr>
        <w:t>Bachelor of Science</w:t>
      </w:r>
      <w:r w:rsidR="000D440F" w:rsidRPr="001F31AD">
        <w:rPr>
          <w:b/>
          <w:bCs/>
          <w:color w:val="00B050"/>
        </w:rPr>
        <w:t xml:space="preserve">: </w:t>
      </w:r>
      <w:r w:rsidR="00C37C7C" w:rsidRPr="001F31AD">
        <w:rPr>
          <w:b/>
          <w:bCs/>
          <w:color w:val="00B050"/>
        </w:rPr>
        <w:t>Data Science</w:t>
      </w:r>
      <w:r w:rsidR="00594CBF" w:rsidRPr="001F31AD">
        <w:rPr>
          <w:color w:val="00B050"/>
        </w:rPr>
        <w:t>/</w:t>
      </w:r>
      <w:r w:rsidR="00C37C7C" w:rsidRPr="001F31AD">
        <w:rPr>
          <w:rStyle w:val="Emphasis"/>
        </w:rPr>
        <w:t>Middle Tennessee State University, Murfreesboro, TN</w:t>
      </w:r>
    </w:p>
    <w:sectPr w:rsidR="00201DC2" w:rsidRPr="00201DC2" w:rsidSect="00E2391F">
      <w:footerReference w:type="default" r:id="rId12"/>
      <w:type w:val="continuous"/>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58550" w14:textId="77777777" w:rsidR="00665E14" w:rsidRDefault="00665E14" w:rsidP="00725803">
      <w:pPr>
        <w:spacing w:after="0"/>
      </w:pPr>
      <w:r>
        <w:separator/>
      </w:r>
    </w:p>
  </w:endnote>
  <w:endnote w:type="continuationSeparator" w:id="0">
    <w:p w14:paraId="78C62180" w14:textId="77777777" w:rsidR="00665E14" w:rsidRDefault="00665E14"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792509"/>
      <w:docPartObj>
        <w:docPartGallery w:val="Page Numbers (Bottom of Page)"/>
        <w:docPartUnique/>
      </w:docPartObj>
    </w:sdtPr>
    <w:sdtEndPr>
      <w:rPr>
        <w:noProof/>
      </w:rPr>
    </w:sdtEndPr>
    <w:sdtContent>
      <w:p w14:paraId="041D15FA" w14:textId="77777777" w:rsidR="00F439C9" w:rsidRDefault="00F439C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041A5" w14:textId="77777777" w:rsidR="00665E14" w:rsidRDefault="00665E14" w:rsidP="00725803">
      <w:pPr>
        <w:spacing w:after="0"/>
      </w:pPr>
      <w:r>
        <w:separator/>
      </w:r>
    </w:p>
  </w:footnote>
  <w:footnote w:type="continuationSeparator" w:id="0">
    <w:p w14:paraId="3F0591AB" w14:textId="77777777" w:rsidR="00665E14" w:rsidRDefault="00665E14"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69634207">
    <w:abstractNumId w:val="9"/>
  </w:num>
  <w:num w:numId="2" w16cid:durableId="823741099">
    <w:abstractNumId w:val="7"/>
  </w:num>
  <w:num w:numId="3" w16cid:durableId="802692670">
    <w:abstractNumId w:val="6"/>
  </w:num>
  <w:num w:numId="4" w16cid:durableId="19023247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6120606">
    <w:abstractNumId w:val="8"/>
  </w:num>
  <w:num w:numId="6" w16cid:durableId="70736448">
    <w:abstractNumId w:val="10"/>
  </w:num>
  <w:num w:numId="7" w16cid:durableId="1182016143">
    <w:abstractNumId w:val="5"/>
  </w:num>
  <w:num w:numId="8" w16cid:durableId="333533934">
    <w:abstractNumId w:val="4"/>
  </w:num>
  <w:num w:numId="9" w16cid:durableId="1023557642">
    <w:abstractNumId w:val="3"/>
  </w:num>
  <w:num w:numId="10" w16cid:durableId="720785480">
    <w:abstractNumId w:val="2"/>
  </w:num>
  <w:num w:numId="11" w16cid:durableId="1617373282">
    <w:abstractNumId w:val="1"/>
  </w:num>
  <w:num w:numId="12" w16cid:durableId="974716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C8"/>
    <w:rsid w:val="00003FA6"/>
    <w:rsid w:val="000048E4"/>
    <w:rsid w:val="00012B5D"/>
    <w:rsid w:val="00025E77"/>
    <w:rsid w:val="00027312"/>
    <w:rsid w:val="0003225C"/>
    <w:rsid w:val="0005585F"/>
    <w:rsid w:val="00061AE7"/>
    <w:rsid w:val="000645F2"/>
    <w:rsid w:val="00067AE4"/>
    <w:rsid w:val="00082F03"/>
    <w:rsid w:val="000835A0"/>
    <w:rsid w:val="00087507"/>
    <w:rsid w:val="0009261B"/>
    <w:rsid w:val="000934A2"/>
    <w:rsid w:val="000A37C3"/>
    <w:rsid w:val="000B32D7"/>
    <w:rsid w:val="000B3905"/>
    <w:rsid w:val="000B7495"/>
    <w:rsid w:val="000C0B4E"/>
    <w:rsid w:val="000D440F"/>
    <w:rsid w:val="0010080F"/>
    <w:rsid w:val="00144D98"/>
    <w:rsid w:val="00147806"/>
    <w:rsid w:val="00193BA8"/>
    <w:rsid w:val="001B0955"/>
    <w:rsid w:val="001D2559"/>
    <w:rsid w:val="001F31AD"/>
    <w:rsid w:val="00201DC2"/>
    <w:rsid w:val="00212279"/>
    <w:rsid w:val="00227335"/>
    <w:rsid w:val="00227784"/>
    <w:rsid w:val="0023705D"/>
    <w:rsid w:val="0023747C"/>
    <w:rsid w:val="00250A31"/>
    <w:rsid w:val="00251C13"/>
    <w:rsid w:val="002737FB"/>
    <w:rsid w:val="002922D0"/>
    <w:rsid w:val="002A105E"/>
    <w:rsid w:val="002A50CD"/>
    <w:rsid w:val="002B0959"/>
    <w:rsid w:val="002F600D"/>
    <w:rsid w:val="003102C4"/>
    <w:rsid w:val="00313FBA"/>
    <w:rsid w:val="0032517B"/>
    <w:rsid w:val="00340B03"/>
    <w:rsid w:val="00380AE7"/>
    <w:rsid w:val="00395B60"/>
    <w:rsid w:val="003A4CF4"/>
    <w:rsid w:val="003A6943"/>
    <w:rsid w:val="003C3015"/>
    <w:rsid w:val="003D340A"/>
    <w:rsid w:val="003D3556"/>
    <w:rsid w:val="003E1A26"/>
    <w:rsid w:val="0040569D"/>
    <w:rsid w:val="00405E40"/>
    <w:rsid w:val="00410BA2"/>
    <w:rsid w:val="00434074"/>
    <w:rsid w:val="0045158B"/>
    <w:rsid w:val="0046391B"/>
    <w:rsid w:val="00463C3B"/>
    <w:rsid w:val="0048424E"/>
    <w:rsid w:val="004874FE"/>
    <w:rsid w:val="004937AE"/>
    <w:rsid w:val="004A0DD4"/>
    <w:rsid w:val="004C2121"/>
    <w:rsid w:val="004D3554"/>
    <w:rsid w:val="004E1931"/>
    <w:rsid w:val="004E2970"/>
    <w:rsid w:val="005026DD"/>
    <w:rsid w:val="0050606F"/>
    <w:rsid w:val="005101D5"/>
    <w:rsid w:val="00513EFC"/>
    <w:rsid w:val="0051718E"/>
    <w:rsid w:val="0052113B"/>
    <w:rsid w:val="005311CA"/>
    <w:rsid w:val="00537893"/>
    <w:rsid w:val="00551E7A"/>
    <w:rsid w:val="00552E7B"/>
    <w:rsid w:val="00564951"/>
    <w:rsid w:val="00573BF9"/>
    <w:rsid w:val="0058240F"/>
    <w:rsid w:val="00594CBF"/>
    <w:rsid w:val="005A1DA6"/>
    <w:rsid w:val="005A4A49"/>
    <w:rsid w:val="005B13C9"/>
    <w:rsid w:val="005B1D68"/>
    <w:rsid w:val="005B411F"/>
    <w:rsid w:val="005C4C5E"/>
    <w:rsid w:val="005C71B0"/>
    <w:rsid w:val="005D1A27"/>
    <w:rsid w:val="005E4FB4"/>
    <w:rsid w:val="005F0C7B"/>
    <w:rsid w:val="00611B37"/>
    <w:rsid w:val="00615EDE"/>
    <w:rsid w:val="006252B4"/>
    <w:rsid w:val="00633CCB"/>
    <w:rsid w:val="00646BA2"/>
    <w:rsid w:val="0065652D"/>
    <w:rsid w:val="006603B4"/>
    <w:rsid w:val="00663C46"/>
    <w:rsid w:val="00665E14"/>
    <w:rsid w:val="006752F9"/>
    <w:rsid w:val="00675EA0"/>
    <w:rsid w:val="00684B68"/>
    <w:rsid w:val="006C08A0"/>
    <w:rsid w:val="006C47D8"/>
    <w:rsid w:val="006D0384"/>
    <w:rsid w:val="006D2D08"/>
    <w:rsid w:val="006D5B11"/>
    <w:rsid w:val="006F0ECF"/>
    <w:rsid w:val="006F0F08"/>
    <w:rsid w:val="006F26A2"/>
    <w:rsid w:val="00701978"/>
    <w:rsid w:val="0070237E"/>
    <w:rsid w:val="00706563"/>
    <w:rsid w:val="00716AB6"/>
    <w:rsid w:val="00725803"/>
    <w:rsid w:val="00725CB5"/>
    <w:rsid w:val="007307A3"/>
    <w:rsid w:val="00735B28"/>
    <w:rsid w:val="00752315"/>
    <w:rsid w:val="00753483"/>
    <w:rsid w:val="00770EDE"/>
    <w:rsid w:val="0077541D"/>
    <w:rsid w:val="0078622E"/>
    <w:rsid w:val="007C211F"/>
    <w:rsid w:val="007C26CB"/>
    <w:rsid w:val="007F3012"/>
    <w:rsid w:val="00822801"/>
    <w:rsid w:val="008414D1"/>
    <w:rsid w:val="00857E6B"/>
    <w:rsid w:val="00863BAD"/>
    <w:rsid w:val="0087354A"/>
    <w:rsid w:val="00881524"/>
    <w:rsid w:val="008968C4"/>
    <w:rsid w:val="008D31BD"/>
    <w:rsid w:val="008D62E2"/>
    <w:rsid w:val="008D7C1C"/>
    <w:rsid w:val="00905C33"/>
    <w:rsid w:val="00907F01"/>
    <w:rsid w:val="0091172F"/>
    <w:rsid w:val="0091209B"/>
    <w:rsid w:val="0092291B"/>
    <w:rsid w:val="009229ED"/>
    <w:rsid w:val="009242F8"/>
    <w:rsid w:val="009260AF"/>
    <w:rsid w:val="00932D92"/>
    <w:rsid w:val="0094328C"/>
    <w:rsid w:val="00945673"/>
    <w:rsid w:val="00950B2D"/>
    <w:rsid w:val="0095272C"/>
    <w:rsid w:val="00965B33"/>
    <w:rsid w:val="00972024"/>
    <w:rsid w:val="00974225"/>
    <w:rsid w:val="00984C1D"/>
    <w:rsid w:val="00986F25"/>
    <w:rsid w:val="00990D53"/>
    <w:rsid w:val="009A7023"/>
    <w:rsid w:val="009B0FFC"/>
    <w:rsid w:val="009D11E0"/>
    <w:rsid w:val="009E3938"/>
    <w:rsid w:val="009E3B6A"/>
    <w:rsid w:val="009F04D2"/>
    <w:rsid w:val="009F2BA7"/>
    <w:rsid w:val="009F6DA0"/>
    <w:rsid w:val="00A01182"/>
    <w:rsid w:val="00A06309"/>
    <w:rsid w:val="00A2035B"/>
    <w:rsid w:val="00A472B3"/>
    <w:rsid w:val="00A65172"/>
    <w:rsid w:val="00A84AFF"/>
    <w:rsid w:val="00A976CB"/>
    <w:rsid w:val="00AA085B"/>
    <w:rsid w:val="00AA0E53"/>
    <w:rsid w:val="00AA27C6"/>
    <w:rsid w:val="00AD13CB"/>
    <w:rsid w:val="00AD3FD8"/>
    <w:rsid w:val="00AE47A6"/>
    <w:rsid w:val="00AE55A4"/>
    <w:rsid w:val="00AE65F2"/>
    <w:rsid w:val="00B04414"/>
    <w:rsid w:val="00B04D2E"/>
    <w:rsid w:val="00B35924"/>
    <w:rsid w:val="00B370A8"/>
    <w:rsid w:val="00B4202E"/>
    <w:rsid w:val="00B50B7C"/>
    <w:rsid w:val="00B67F63"/>
    <w:rsid w:val="00B97938"/>
    <w:rsid w:val="00BA0A78"/>
    <w:rsid w:val="00BA2A2E"/>
    <w:rsid w:val="00BA31C4"/>
    <w:rsid w:val="00BB260B"/>
    <w:rsid w:val="00BC7376"/>
    <w:rsid w:val="00BD669A"/>
    <w:rsid w:val="00C11F40"/>
    <w:rsid w:val="00C13F2B"/>
    <w:rsid w:val="00C16A2A"/>
    <w:rsid w:val="00C320E0"/>
    <w:rsid w:val="00C37C7C"/>
    <w:rsid w:val="00C43D65"/>
    <w:rsid w:val="00C5387A"/>
    <w:rsid w:val="00C72AE1"/>
    <w:rsid w:val="00C805B9"/>
    <w:rsid w:val="00C84833"/>
    <w:rsid w:val="00C9044F"/>
    <w:rsid w:val="00C90AC5"/>
    <w:rsid w:val="00C926A0"/>
    <w:rsid w:val="00CE10D3"/>
    <w:rsid w:val="00CF1FBE"/>
    <w:rsid w:val="00CF4BBC"/>
    <w:rsid w:val="00D15334"/>
    <w:rsid w:val="00D2420D"/>
    <w:rsid w:val="00D30382"/>
    <w:rsid w:val="00D413F9"/>
    <w:rsid w:val="00D44E50"/>
    <w:rsid w:val="00D507F1"/>
    <w:rsid w:val="00D52DE8"/>
    <w:rsid w:val="00D5383A"/>
    <w:rsid w:val="00D55B29"/>
    <w:rsid w:val="00D60AD1"/>
    <w:rsid w:val="00D6706C"/>
    <w:rsid w:val="00D90060"/>
    <w:rsid w:val="00D91372"/>
    <w:rsid w:val="00D92B95"/>
    <w:rsid w:val="00D959C5"/>
    <w:rsid w:val="00DB07D4"/>
    <w:rsid w:val="00DC6B2F"/>
    <w:rsid w:val="00DD72F1"/>
    <w:rsid w:val="00DD743B"/>
    <w:rsid w:val="00E03F71"/>
    <w:rsid w:val="00E154B5"/>
    <w:rsid w:val="00E209C7"/>
    <w:rsid w:val="00E232F0"/>
    <w:rsid w:val="00E2391F"/>
    <w:rsid w:val="00E44BBA"/>
    <w:rsid w:val="00E52791"/>
    <w:rsid w:val="00E60038"/>
    <w:rsid w:val="00E83195"/>
    <w:rsid w:val="00E86D86"/>
    <w:rsid w:val="00EA13D1"/>
    <w:rsid w:val="00EB6B1A"/>
    <w:rsid w:val="00EC2C5F"/>
    <w:rsid w:val="00ED0EA0"/>
    <w:rsid w:val="00F00A4F"/>
    <w:rsid w:val="00F20DE6"/>
    <w:rsid w:val="00F22556"/>
    <w:rsid w:val="00F23AC8"/>
    <w:rsid w:val="00F33CD8"/>
    <w:rsid w:val="00F35C7C"/>
    <w:rsid w:val="00F439C9"/>
    <w:rsid w:val="00F526F4"/>
    <w:rsid w:val="00F636A9"/>
    <w:rsid w:val="00F7201C"/>
    <w:rsid w:val="00F9133B"/>
    <w:rsid w:val="00F9594F"/>
    <w:rsid w:val="00FA386D"/>
    <w:rsid w:val="00FC17AD"/>
    <w:rsid w:val="00FC3417"/>
    <w:rsid w:val="00FD1DE2"/>
    <w:rsid w:val="00FD5A37"/>
    <w:rsid w:val="00FD7499"/>
    <w:rsid w:val="00FF1889"/>
    <w:rsid w:val="00FF28AD"/>
    <w:rsid w:val="00FF345C"/>
    <w:rsid w:val="00FF501E"/>
    <w:rsid w:val="011C3A0E"/>
    <w:rsid w:val="0313DCDB"/>
    <w:rsid w:val="058B73F4"/>
    <w:rsid w:val="07127DD2"/>
    <w:rsid w:val="07274455"/>
    <w:rsid w:val="0BDB5643"/>
    <w:rsid w:val="0E099C8D"/>
    <w:rsid w:val="0F9616D6"/>
    <w:rsid w:val="1619484C"/>
    <w:rsid w:val="18D80C5E"/>
    <w:rsid w:val="1A73DCBF"/>
    <w:rsid w:val="1AB38FF9"/>
    <w:rsid w:val="1AE4A18D"/>
    <w:rsid w:val="1AF8BEC1"/>
    <w:rsid w:val="1B507F8E"/>
    <w:rsid w:val="1B88C471"/>
    <w:rsid w:val="1C38BF65"/>
    <w:rsid w:val="1F00E055"/>
    <w:rsid w:val="20B09426"/>
    <w:rsid w:val="227EEEA4"/>
    <w:rsid w:val="22BCC241"/>
    <w:rsid w:val="2C6BE6EF"/>
    <w:rsid w:val="2EA3F5E3"/>
    <w:rsid w:val="2FB5124F"/>
    <w:rsid w:val="341FA7F8"/>
    <w:rsid w:val="367FAA4B"/>
    <w:rsid w:val="388EA028"/>
    <w:rsid w:val="3F5FE413"/>
    <w:rsid w:val="3FAE6DBC"/>
    <w:rsid w:val="41E07137"/>
    <w:rsid w:val="426D2AAD"/>
    <w:rsid w:val="4A39F196"/>
    <w:rsid w:val="4BE4949A"/>
    <w:rsid w:val="4DAE916D"/>
    <w:rsid w:val="56C25A83"/>
    <w:rsid w:val="573F2F22"/>
    <w:rsid w:val="5BFC44F4"/>
    <w:rsid w:val="5C898E99"/>
    <w:rsid w:val="5DA5C586"/>
    <w:rsid w:val="5F3A46AC"/>
    <w:rsid w:val="60309268"/>
    <w:rsid w:val="612BDB24"/>
    <w:rsid w:val="656F0790"/>
    <w:rsid w:val="661F0284"/>
    <w:rsid w:val="7159FB29"/>
    <w:rsid w:val="72F5CB8A"/>
    <w:rsid w:val="762D6C4C"/>
    <w:rsid w:val="7901C3BE"/>
    <w:rsid w:val="79EDDF9E"/>
    <w:rsid w:val="7C2CD097"/>
    <w:rsid w:val="7E406BB7"/>
    <w:rsid w:val="7EDD4914"/>
    <w:rsid w:val="7F674F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11049"/>
  <w15:chartTrackingRefBased/>
  <w15:docId w15:val="{F545A8C9-1570-411B-A32F-F2D053FF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D2E"/>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semiHidden/>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pPr>
      <w:spacing w:after="0"/>
    </w:pPr>
  </w:style>
  <w:style w:type="character" w:customStyle="1" w:styleId="HeaderChar">
    <w:name w:val="Header Char"/>
    <w:basedOn w:val="DefaultParagraphFont"/>
    <w:link w:val="Header"/>
    <w:uiPriority w:val="99"/>
    <w:semiHidden/>
    <w:rsid w:val="00B04D2E"/>
  </w:style>
  <w:style w:type="paragraph" w:styleId="Footer">
    <w:name w:val="footer"/>
    <w:basedOn w:val="Normal"/>
    <w:link w:val="FooterChar"/>
    <w:uiPriority w:val="99"/>
    <w:semiHidden/>
    <w:rsid w:val="00380AE7"/>
    <w:pPr>
      <w:spacing w:after="0"/>
    </w:pPr>
  </w:style>
  <w:style w:type="character" w:customStyle="1" w:styleId="FooterChar">
    <w:name w:val="Footer Char"/>
    <w:basedOn w:val="DefaultParagraphFont"/>
    <w:link w:val="Footer"/>
    <w:uiPriority w:val="99"/>
    <w:semiHidden/>
    <w:rsid w:val="00B04D2E"/>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semiHidden/>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semiHidden/>
    <w:rsid w:val="00B04D2E"/>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1"/>
    <w:rsid w:val="00012B5D"/>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99"/>
    <w:qFormat/>
    <w:rsid w:val="000B32D7"/>
    <w:pPr>
      <w:spacing w:before="40" w:after="0"/>
      <w:contextualSpacing/>
      <w:jc w:val="right"/>
    </w:pPr>
    <w:rPr>
      <w:sz w:val="18"/>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B04D2E"/>
    <w:rPr>
      <w:rFonts w:asciiTheme="majorHAnsi" w:eastAsiaTheme="majorEastAsia" w:hAnsiTheme="majorHAnsi" w:cstheme="majorBidi"/>
      <w:i/>
      <w:iCs/>
      <w:color w:val="005E80" w:themeColor="accent1" w:themeShade="BF"/>
    </w:rPr>
  </w:style>
  <w:style w:type="paragraph" w:styleId="ListNumber">
    <w:name w:val="List Number"/>
    <w:basedOn w:val="Normal"/>
    <w:uiPriority w:val="11"/>
    <w:semiHidden/>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Normal"/>
    <w:link w:val="BodyTextFirstIndentChar"/>
    <w:uiPriority w:val="99"/>
    <w:semiHidden/>
    <w:unhideWhenUsed/>
    <w:rsid w:val="00012B5D"/>
    <w:pPr>
      <w:ind w:firstLine="360"/>
    </w:pPr>
  </w:style>
  <w:style w:type="character" w:customStyle="1" w:styleId="BodyTextFirstIndentChar">
    <w:name w:val="Body Text First Indent Char"/>
    <w:basedOn w:val="DefaultParagraphFont"/>
    <w:link w:val="BodyTextFirstIndent"/>
    <w:uiPriority w:val="99"/>
    <w:semiHidden/>
    <w:rsid w:val="00012B5D"/>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99"/>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257973">
      <w:bodyDiv w:val="1"/>
      <w:marLeft w:val="0"/>
      <w:marRight w:val="0"/>
      <w:marTop w:val="0"/>
      <w:marBottom w:val="0"/>
      <w:divBdr>
        <w:top w:val="none" w:sz="0" w:space="0" w:color="auto"/>
        <w:left w:val="none" w:sz="0" w:space="0" w:color="auto"/>
        <w:bottom w:val="none" w:sz="0" w:space="0" w:color="auto"/>
        <w:right w:val="none" w:sz="0" w:space="0" w:color="auto"/>
      </w:divBdr>
      <w:divsChild>
        <w:div w:id="72242830">
          <w:marLeft w:val="0"/>
          <w:marRight w:val="0"/>
          <w:marTop w:val="0"/>
          <w:marBottom w:val="0"/>
          <w:divBdr>
            <w:top w:val="none" w:sz="0" w:space="0" w:color="auto"/>
            <w:left w:val="none" w:sz="0" w:space="0" w:color="auto"/>
            <w:bottom w:val="none" w:sz="0" w:space="0" w:color="auto"/>
            <w:right w:val="none" w:sz="0" w:space="0" w:color="auto"/>
          </w:divBdr>
        </w:div>
      </w:divsChild>
    </w:div>
    <w:div w:id="1473401461">
      <w:bodyDiv w:val="1"/>
      <w:marLeft w:val="0"/>
      <w:marRight w:val="0"/>
      <w:marTop w:val="0"/>
      <w:marBottom w:val="0"/>
      <w:divBdr>
        <w:top w:val="none" w:sz="0" w:space="0" w:color="auto"/>
        <w:left w:val="none" w:sz="0" w:space="0" w:color="auto"/>
        <w:bottom w:val="none" w:sz="0" w:space="0" w:color="auto"/>
        <w:right w:val="none" w:sz="0" w:space="0" w:color="auto"/>
      </w:divBdr>
      <w:divsChild>
        <w:div w:id="181170960">
          <w:marLeft w:val="0"/>
          <w:marRight w:val="0"/>
          <w:marTop w:val="0"/>
          <w:marBottom w:val="0"/>
          <w:divBdr>
            <w:top w:val="none" w:sz="0" w:space="0" w:color="auto"/>
            <w:left w:val="none" w:sz="0" w:space="0" w:color="auto"/>
            <w:bottom w:val="none" w:sz="0" w:space="0" w:color="auto"/>
            <w:right w:val="none" w:sz="0" w:space="0" w:color="auto"/>
          </w:divBdr>
        </w:div>
        <w:div w:id="1626041212">
          <w:marLeft w:val="0"/>
          <w:marRight w:val="0"/>
          <w:marTop w:val="0"/>
          <w:marBottom w:val="0"/>
          <w:divBdr>
            <w:top w:val="none" w:sz="0" w:space="0" w:color="auto"/>
            <w:left w:val="none" w:sz="0" w:space="0" w:color="auto"/>
            <w:bottom w:val="none" w:sz="0" w:space="0" w:color="auto"/>
            <w:right w:val="none" w:sz="0" w:space="0" w:color="auto"/>
          </w:divBdr>
        </w:div>
        <w:div w:id="421805626">
          <w:marLeft w:val="0"/>
          <w:marRight w:val="0"/>
          <w:marTop w:val="0"/>
          <w:marBottom w:val="0"/>
          <w:divBdr>
            <w:top w:val="none" w:sz="0" w:space="0" w:color="auto"/>
            <w:left w:val="none" w:sz="0" w:space="0" w:color="auto"/>
            <w:bottom w:val="none" w:sz="0" w:space="0" w:color="auto"/>
            <w:right w:val="none" w:sz="0" w:space="0" w:color="auto"/>
          </w:divBdr>
        </w:div>
        <w:div w:id="1445227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ball\AppData\Roaming\Microsoft\Templates\Human%20resourc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843B08D50834F098086956D0ECEF13B"/>
        <w:category>
          <w:name w:val="General"/>
          <w:gallery w:val="placeholder"/>
        </w:category>
        <w:types>
          <w:type w:val="bbPlcHdr"/>
        </w:types>
        <w:behaviors>
          <w:behavior w:val="content"/>
        </w:behaviors>
        <w:guid w:val="{8B622FFE-8BF3-441E-8326-D0DEBC8CFFD7}"/>
      </w:docPartPr>
      <w:docPartBody>
        <w:p w:rsidR="00480FB4" w:rsidRDefault="005C5762">
          <w:pPr>
            <w:pStyle w:val="5843B08D50834F098086956D0ECEF13B"/>
          </w:pPr>
          <w:r w:rsidRPr="00AD3FD8">
            <w:t>Experience</w:t>
          </w:r>
        </w:p>
      </w:docPartBody>
    </w:docPart>
    <w:docPart>
      <w:docPartPr>
        <w:name w:val="007A0ECF2BA345C99744BC4B92FD40DE"/>
        <w:category>
          <w:name w:val="General"/>
          <w:gallery w:val="placeholder"/>
        </w:category>
        <w:types>
          <w:type w:val="bbPlcHdr"/>
        </w:types>
        <w:behaviors>
          <w:behavior w:val="content"/>
        </w:behaviors>
        <w:guid w:val="{77021564-68A6-46C1-B24A-91A309F01CDD}"/>
      </w:docPartPr>
      <w:docPartBody>
        <w:p w:rsidR="00480FB4" w:rsidRDefault="005C5762">
          <w:pPr>
            <w:pStyle w:val="007A0ECF2BA345C99744BC4B92FD40DE"/>
          </w:pPr>
          <w:r>
            <w:t>Skills</w:t>
          </w:r>
        </w:p>
      </w:docPartBody>
    </w:docPart>
    <w:docPart>
      <w:docPartPr>
        <w:name w:val="E4F45B9AEABF47768A5073D8A25CB537"/>
        <w:category>
          <w:name w:val="General"/>
          <w:gallery w:val="placeholder"/>
        </w:category>
        <w:types>
          <w:type w:val="bbPlcHdr"/>
        </w:types>
        <w:behaviors>
          <w:behavior w:val="content"/>
        </w:behaviors>
        <w:guid w:val="{A9DE3CC1-394A-4996-B800-171BE74B6B51}"/>
      </w:docPartPr>
      <w:docPartBody>
        <w:p w:rsidR="00480FB4" w:rsidRDefault="005C5762">
          <w:pPr>
            <w:pStyle w:val="E4F45B9AEABF47768A5073D8A25CB537"/>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0D"/>
    <w:rsid w:val="00003FA6"/>
    <w:rsid w:val="0004360C"/>
    <w:rsid w:val="000D77C8"/>
    <w:rsid w:val="00221CBD"/>
    <w:rsid w:val="002A160D"/>
    <w:rsid w:val="00480FB4"/>
    <w:rsid w:val="0052627E"/>
    <w:rsid w:val="005C5762"/>
    <w:rsid w:val="00613B22"/>
    <w:rsid w:val="00644008"/>
    <w:rsid w:val="006F0ECF"/>
    <w:rsid w:val="00716AB6"/>
    <w:rsid w:val="007C727C"/>
    <w:rsid w:val="008B63D0"/>
    <w:rsid w:val="00A009C4"/>
    <w:rsid w:val="00AE65F2"/>
    <w:rsid w:val="00B77AD6"/>
    <w:rsid w:val="00BB048C"/>
    <w:rsid w:val="00BF217F"/>
    <w:rsid w:val="00C320E0"/>
    <w:rsid w:val="00CF1BCA"/>
    <w:rsid w:val="00D91372"/>
    <w:rsid w:val="00E44BBA"/>
    <w:rsid w:val="00E715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467886" w:themeColor="hyperlink"/>
      <w:u w:val="single"/>
    </w:rPr>
  </w:style>
  <w:style w:type="paragraph" w:customStyle="1" w:styleId="5843B08D50834F098086956D0ECEF13B">
    <w:name w:val="5843B08D50834F098086956D0ECEF13B"/>
  </w:style>
  <w:style w:type="character" w:styleId="Emphasis">
    <w:name w:val="Emphasis"/>
    <w:basedOn w:val="DefaultParagraphFont"/>
    <w:uiPriority w:val="20"/>
    <w:qFormat/>
    <w:rPr>
      <w:b w:val="0"/>
      <w:i w:val="0"/>
      <w:iCs/>
      <w:color w:val="595959" w:themeColor="text1" w:themeTint="A6"/>
    </w:rPr>
  </w:style>
  <w:style w:type="paragraph" w:customStyle="1" w:styleId="007A0ECF2BA345C99744BC4B92FD40DE">
    <w:name w:val="007A0ECF2BA345C99744BC4B92FD40DE"/>
  </w:style>
  <w:style w:type="paragraph" w:customStyle="1" w:styleId="E4F45B9AEABF47768A5073D8A25CB537">
    <w:name w:val="E4F45B9AEABF47768A5073D8A25CB5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d667adc7-bef2-4aad-b714-c80a9de2d13e" xsi:nil="true"/>
    <_activity xmlns="d667adc7-bef2-4aad-b714-c80a9de2d13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9EAC7272799A48BA3092A4FDE51AEB" ma:contentTypeVersion="14" ma:contentTypeDescription="Create a new document." ma:contentTypeScope="" ma:versionID="0754ff401f8b71706fd8c03ad6739396">
  <xsd:schema xmlns:xsd="http://www.w3.org/2001/XMLSchema" xmlns:xs="http://www.w3.org/2001/XMLSchema" xmlns:p="http://schemas.microsoft.com/office/2006/metadata/properties" xmlns:ns3="d667adc7-bef2-4aad-b714-c80a9de2d13e" xmlns:ns4="c4af39a6-b87e-4582-9aad-0b13ac1e028d" targetNamespace="http://schemas.microsoft.com/office/2006/metadata/properties" ma:root="true" ma:fieldsID="da3974fa816b6652ee7a9a12fc64137e" ns3:_="" ns4:_="">
    <xsd:import namespace="d667adc7-bef2-4aad-b714-c80a9de2d13e"/>
    <xsd:import namespace="c4af39a6-b87e-4582-9aad-0b13ac1e028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7adc7-bef2-4aad-b714-c80a9de2d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af39a6-b87e-4582-9aad-0b13ac1e028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58757B-2BE8-4D41-BB30-872E62D736EF}">
  <ds:schemaRefs>
    <ds:schemaRef ds:uri="http://schemas.microsoft.com/office/2006/metadata/properties"/>
    <ds:schemaRef ds:uri="http://schemas.microsoft.com/office/infopath/2007/PartnerControls"/>
    <ds:schemaRef ds:uri="d667adc7-bef2-4aad-b714-c80a9de2d13e"/>
  </ds:schemaRefs>
</ds:datastoreItem>
</file>

<file path=customXml/itemProps3.xml><?xml version="1.0" encoding="utf-8"?>
<ds:datastoreItem xmlns:ds="http://schemas.openxmlformats.org/officeDocument/2006/customXml" ds:itemID="{6EE5732D-675C-4563-90FA-A51DC1619D1A}">
  <ds:schemaRefs>
    <ds:schemaRef ds:uri="http://schemas.microsoft.com/sharepoint/v3/contenttype/forms"/>
  </ds:schemaRefs>
</ds:datastoreItem>
</file>

<file path=customXml/itemProps4.xml><?xml version="1.0" encoding="utf-8"?>
<ds:datastoreItem xmlns:ds="http://schemas.openxmlformats.org/officeDocument/2006/customXml" ds:itemID="{B06A2BC5-2654-4022-930A-6FE60BC66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67adc7-bef2-4aad-b714-c80a9de2d13e"/>
    <ds:schemaRef ds:uri="c4af39a6-b87e-4582-9aad-0b13ac1e02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3E20A1D-9C02-42E2-B6FA-2D2BF2E7A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Human resources resume</Template>
  <TotalTime>1</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Elijah Mitchell</cp:lastModifiedBy>
  <cp:revision>16</cp:revision>
  <dcterms:created xsi:type="dcterms:W3CDTF">2023-06-12T12:55:00Z</dcterms:created>
  <dcterms:modified xsi:type="dcterms:W3CDTF">2025-02-02T13:11:00Z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0x010100F39EAC7272799A48BA3092A4FDE51AEB</vt:lpwstr>
  </property>
</Properties>
</file>